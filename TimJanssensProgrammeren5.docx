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Artesis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Plantijn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56BE1D4E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E12DD0">
              <w:rPr>
                <w:rFonts w:ascii="Calibri" w:hAnsi="Calibri" w:cs="Calibri"/>
                <w:sz w:val="22"/>
              </w:rPr>
              <w:t>5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proofErr w:type="spellStart"/>
            <w:r w:rsidR="00D71193" w:rsidRPr="00D71193">
              <w:rPr>
                <w:rFonts w:ascii="Calibri" w:hAnsi="Calibri" w:cs="Calibri"/>
                <w:sz w:val="22"/>
              </w:rPr>
              <w:t>Inghelbrecht</w:t>
            </w:r>
            <w:proofErr w:type="spellEnd"/>
            <w:r w:rsidR="00D71193" w:rsidRPr="00D71193">
              <w:rPr>
                <w:rFonts w:ascii="Calibri" w:hAnsi="Calibri" w:cs="Calibri"/>
                <w:sz w:val="22"/>
              </w:rPr>
              <w:t xml:space="preserve">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51915FC7" w:rsidR="004235C2" w:rsidRDefault="00E12DD0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51143833" wp14:editId="04B6934A">
            <wp:extent cx="3596487" cy="3695700"/>
            <wp:effectExtent l="0" t="0" r="4445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75" cy="37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72109A8E" w14:textId="45255EBB" w:rsidR="00D10D9B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523726" w:history="1">
            <w:r w:rsidR="00D10D9B" w:rsidRPr="002320C0">
              <w:rPr>
                <w:rStyle w:val="Hyperlink"/>
                <w:noProof/>
              </w:rPr>
              <w:t>1.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Herhaling HTML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_Toc66523726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020625F0" w14:textId="0A2D521F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27" w:history="1">
            <w:r w:rsidR="00D10D9B" w:rsidRPr="002320C0">
              <w:rPr>
                <w:rStyle w:val="Hyperlink"/>
                <w:noProof/>
              </w:rPr>
              <w:t>2.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De basis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_Toc66523727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40EA0E7A" w14:textId="2628D668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28" w:history="1">
            <w:r w:rsidR="00D10D9B" w:rsidRPr="002320C0">
              <w:rPr>
                <w:rStyle w:val="Hyperlink"/>
                <w:noProof/>
              </w:rPr>
              <w:t>3.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Functioneel programmeren en JSON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_Toc66523728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6E3A3131" w14:textId="62457E57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29" w:history="1">
            <w:r w:rsidR="00D10D9B" w:rsidRPr="002320C0">
              <w:rPr>
                <w:rStyle w:val="Hyperlink"/>
                <w:noProof/>
              </w:rPr>
              <w:t>4.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Events revisited &amp; OOP in JavaScript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_Toc66523729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497E1199" w14:textId="381C5F1E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0" w:history="1">
            <w:r w:rsidR="00D10D9B" w:rsidRPr="002320C0">
              <w:rPr>
                <w:rStyle w:val="Hyperlink"/>
                <w:noProof/>
              </w:rPr>
              <w:t>5.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Asynchroon programmeren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_Toc66523730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0475EA89" w14:textId="5519EEDE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1" w:history="1">
            <w:r w:rsidR="00D10D9B" w:rsidRPr="002320C0">
              <w:rPr>
                <w:rStyle w:val="Hyperlink"/>
                <w:noProof/>
              </w:rPr>
              <w:t>6.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Werken met de Google API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_Toc66523731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3AB335FA" w14:textId="0F33BBA5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2" w:history="1">
            <w:r w:rsidR="00D10D9B" w:rsidRPr="002320C0">
              <w:rPr>
                <w:rStyle w:val="Hyperlink"/>
                <w:noProof/>
              </w:rPr>
              <w:t>7.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Werken met NMode.js en npm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_Toc66523732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082A981B" w14:textId="19990CDE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3" w:history="1">
            <w:r w:rsidR="00D10D9B" w:rsidRPr="002320C0">
              <w:rPr>
                <w:rStyle w:val="Hyperlink"/>
                <w:noProof/>
              </w:rPr>
              <w:t>8.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Beginnen met React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_Toc66523733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651A06F1" w14:textId="4AF5E909" w:rsidR="00D10D9B" w:rsidRDefault="00B70F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6523734" w:history="1">
            <w:r w:rsidR="00D10D9B" w:rsidRPr="002320C0">
              <w:rPr>
                <w:rStyle w:val="Hyperlink"/>
                <w:noProof/>
              </w:rPr>
              <w:t>9.</w:t>
            </w:r>
            <w:r w:rsidR="00D10D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D9B" w:rsidRPr="002320C0">
              <w:rPr>
                <w:rStyle w:val="Hyperlink"/>
                <w:noProof/>
              </w:rPr>
              <w:t>Web API maken met ASP.NET Core MVC</w:t>
            </w:r>
            <w:r w:rsidR="00D10D9B">
              <w:rPr>
                <w:noProof/>
                <w:webHidden/>
              </w:rPr>
              <w:tab/>
            </w:r>
            <w:r w:rsidR="00D10D9B">
              <w:rPr>
                <w:noProof/>
                <w:webHidden/>
              </w:rPr>
              <w:fldChar w:fldCharType="begin"/>
            </w:r>
            <w:r w:rsidR="00D10D9B">
              <w:rPr>
                <w:noProof/>
                <w:webHidden/>
              </w:rPr>
              <w:instrText xml:space="preserve"> PAGEREF _Toc66523734 \h </w:instrText>
            </w:r>
            <w:r w:rsidR="00D10D9B">
              <w:rPr>
                <w:noProof/>
                <w:webHidden/>
              </w:rPr>
            </w:r>
            <w:r w:rsidR="00D10D9B">
              <w:rPr>
                <w:noProof/>
                <w:webHidden/>
              </w:rPr>
              <w:fldChar w:fldCharType="separate"/>
            </w:r>
            <w:r w:rsidR="00D10D9B">
              <w:rPr>
                <w:noProof/>
                <w:webHidden/>
              </w:rPr>
              <w:t>1</w:t>
            </w:r>
            <w:r w:rsidR="00D10D9B">
              <w:rPr>
                <w:noProof/>
                <w:webHidden/>
              </w:rPr>
              <w:fldChar w:fldCharType="end"/>
            </w:r>
          </w:hyperlink>
        </w:p>
        <w:p w14:paraId="1805B610" w14:textId="3289422A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02B3DA28" w14:textId="2757EA58" w:rsidR="00853695" w:rsidRDefault="00853695" w:rsidP="00853695"/>
    <w:p w14:paraId="7AE41474" w14:textId="15AD58EF" w:rsidR="00C1766E" w:rsidRDefault="00C1766E" w:rsidP="00C1766E">
      <w:r>
        <w:t xml:space="preserve">Alle bestanden van programmeren4 zullen op onderstaande </w:t>
      </w:r>
      <w:proofErr w:type="spellStart"/>
      <w:r>
        <w:t>repo</w:t>
      </w:r>
      <w:proofErr w:type="spellEnd"/>
      <w:r>
        <w:t xml:space="preserve"> op </w:t>
      </w:r>
      <w:proofErr w:type="spellStart"/>
      <w:r>
        <w:t>Bitbucket</w:t>
      </w:r>
      <w:proofErr w:type="spellEnd"/>
      <w:r>
        <w:t xml:space="preserve"> staan.</w:t>
      </w:r>
    </w:p>
    <w:p w14:paraId="6D213C06" w14:textId="5A31F407" w:rsidR="00C1766E" w:rsidRDefault="00B70F9F" w:rsidP="00C1766E">
      <w:hyperlink r:id="rId11" w:history="1">
        <w:r w:rsidR="00C1766E" w:rsidRPr="00C1766E">
          <w:rPr>
            <w:rStyle w:val="Hyperlink"/>
          </w:rPr>
          <w:t>https://bitbucket.org/TimJanssens/2021pro5timjanssens/src/master/</w:t>
        </w:r>
      </w:hyperlink>
    </w:p>
    <w:p w14:paraId="14730D4E" w14:textId="076B71DA" w:rsidR="006E51ED" w:rsidRDefault="006E51ED" w:rsidP="00C1766E">
      <w:pPr>
        <w:pStyle w:val="Heading1"/>
      </w:pPr>
      <w:bookmarkStart w:id="0" w:name="_Toc66523726"/>
      <w:r>
        <w:t>Herhaling HTML</w:t>
      </w:r>
      <w:bookmarkEnd w:id="0"/>
    </w:p>
    <w:p w14:paraId="635FF0FE" w14:textId="77A45A75" w:rsidR="002E647D" w:rsidRPr="002E647D" w:rsidRDefault="00B70F9F" w:rsidP="002E647D">
      <w:hyperlink r:id="rId12" w:history="1">
        <w:r w:rsidR="002E647D" w:rsidRPr="002E647D">
          <w:rPr>
            <w:rStyle w:val="Hyperlink"/>
          </w:rPr>
          <w:t>https://bitbucket.org/TimJanssens/2021pro5timjanssens/src/master/herhalinghtml/</w:t>
        </w:r>
      </w:hyperlink>
    </w:p>
    <w:p w14:paraId="5AFEF462" w14:textId="772F3DDA" w:rsidR="00E12DD0" w:rsidRDefault="00C1766E" w:rsidP="00C1766E">
      <w:pPr>
        <w:pStyle w:val="Heading1"/>
      </w:pPr>
      <w:bookmarkStart w:id="1" w:name="_Toc66523727"/>
      <w:r>
        <w:t>De basis</w:t>
      </w:r>
      <w:bookmarkEnd w:id="1"/>
    </w:p>
    <w:p w14:paraId="6A64BE11" w14:textId="2B7D23D2" w:rsidR="002E647D" w:rsidRDefault="00B70F9F" w:rsidP="002E647D">
      <w:hyperlink r:id="rId13" w:history="1">
        <w:r w:rsidR="00FB1298" w:rsidRPr="00FB1298">
          <w:rPr>
            <w:rStyle w:val="Hyperlink"/>
          </w:rPr>
          <w:t>https://bitbucket.org/TimJanssens/2021pro5timjanssens/src/master/JsDeBasis/</w:t>
        </w:r>
      </w:hyperlink>
    </w:p>
    <w:p w14:paraId="6D317609" w14:textId="70A7278C" w:rsidR="002E647D" w:rsidRDefault="002E647D" w:rsidP="002E647D">
      <w:pPr>
        <w:pStyle w:val="Heading1"/>
      </w:pPr>
      <w:bookmarkStart w:id="2" w:name="_Toc66523728"/>
      <w:r>
        <w:t>Functioneel programmeren en JSON</w:t>
      </w:r>
      <w:bookmarkEnd w:id="2"/>
    </w:p>
    <w:p w14:paraId="57A51B6C" w14:textId="66AC56C9" w:rsidR="002E647D" w:rsidRDefault="00B70F9F" w:rsidP="002E647D">
      <w:hyperlink r:id="rId14" w:history="1">
        <w:r w:rsidR="00FB1298" w:rsidRPr="00FB1298">
          <w:rPr>
            <w:rStyle w:val="Hyperlink"/>
          </w:rPr>
          <w:t>https://bitbucket.org/TimJanssens/2021pro5timjanssens/src/master/FunctioneelProgrammerenEnJson/</w:t>
        </w:r>
      </w:hyperlink>
    </w:p>
    <w:p w14:paraId="0AC73264" w14:textId="63B13C78" w:rsidR="00DD5F6E" w:rsidRDefault="002E647D" w:rsidP="002E647D">
      <w:pPr>
        <w:pStyle w:val="Heading1"/>
      </w:pPr>
      <w:bookmarkStart w:id="3" w:name="_Toc66523729"/>
      <w:r>
        <w:t xml:space="preserve">Events </w:t>
      </w:r>
      <w:proofErr w:type="spellStart"/>
      <w:r>
        <w:t>revisited</w:t>
      </w:r>
      <w:proofErr w:type="spellEnd"/>
      <w:r>
        <w:t xml:space="preserve"> </w:t>
      </w:r>
    </w:p>
    <w:p w14:paraId="6D7124D6" w14:textId="77777777" w:rsidR="00DD5F6E" w:rsidRDefault="00DD5F6E" w:rsidP="00DD5F6E">
      <w:pPr>
        <w:rPr>
          <w:b/>
          <w:bCs/>
        </w:rPr>
      </w:pPr>
      <w:hyperlink r:id="rId15" w:history="1">
        <w:r w:rsidRPr="004267DD">
          <w:rPr>
            <w:rStyle w:val="Hyperlink"/>
          </w:rPr>
          <w:t>https://bitbucket.org/TimJanssens/2021pro5timjanssens/src/master/EventsRevisited/</w:t>
        </w:r>
      </w:hyperlink>
    </w:p>
    <w:p w14:paraId="1E7D62D6" w14:textId="00063FB8" w:rsidR="002E647D" w:rsidRDefault="002E647D" w:rsidP="002E647D">
      <w:pPr>
        <w:pStyle w:val="Heading1"/>
      </w:pPr>
      <w:r>
        <w:t xml:space="preserve">OOP in </w:t>
      </w:r>
      <w:proofErr w:type="spellStart"/>
      <w:r>
        <w:t>JavaScript</w:t>
      </w:r>
      <w:bookmarkEnd w:id="3"/>
      <w:proofErr w:type="spellEnd"/>
    </w:p>
    <w:bookmarkStart w:id="4" w:name="_Toc66523730"/>
    <w:p w14:paraId="7AA87D99" w14:textId="0906F55E" w:rsidR="004267DD" w:rsidRPr="004267DD" w:rsidRDefault="00B70F9F" w:rsidP="004267DD">
      <w:r>
        <w:fldChar w:fldCharType="begin"/>
      </w:r>
      <w:r>
        <w:instrText xml:space="preserve"> HYPERLINK "https://bitbucket.org/TimJanssens/2021pro5timjanssens/src/master/OOP/" </w:instrText>
      </w:r>
      <w:r>
        <w:fldChar w:fldCharType="separate"/>
      </w:r>
      <w:r w:rsidR="004267DD" w:rsidRPr="004267DD">
        <w:rPr>
          <w:rStyle w:val="Hyperlink"/>
        </w:rPr>
        <w:t>https://bitbucket.org/TimJanssens/2021pro5timjanssens/src/master/OOP/</w:t>
      </w:r>
      <w:r>
        <w:rPr>
          <w:rStyle w:val="Hyperlink"/>
        </w:rPr>
        <w:fldChar w:fldCharType="end"/>
      </w:r>
    </w:p>
    <w:p w14:paraId="2C7EDDDD" w14:textId="764DEDE4" w:rsidR="002E647D" w:rsidRDefault="002E647D" w:rsidP="004267DD">
      <w:pPr>
        <w:pStyle w:val="Heading1"/>
      </w:pPr>
      <w:r>
        <w:t>Asynchroon programmeren</w:t>
      </w:r>
      <w:bookmarkEnd w:id="4"/>
    </w:p>
    <w:p w14:paraId="200E8ECE" w14:textId="0741E083" w:rsidR="002E647D" w:rsidRDefault="00B70F9F" w:rsidP="002E647D">
      <w:hyperlink r:id="rId16" w:history="1">
        <w:r w:rsidR="004267DD" w:rsidRPr="004267DD">
          <w:rPr>
            <w:rStyle w:val="Hyperlink"/>
          </w:rPr>
          <w:t>https://bitbucket.org/TimJanssens/2021pro5timjanssens/src/master/Asynchroon/</w:t>
        </w:r>
      </w:hyperlink>
    </w:p>
    <w:p w14:paraId="5B7F8847" w14:textId="469BFF42" w:rsidR="002E647D" w:rsidRDefault="002E647D" w:rsidP="002E647D"/>
    <w:p w14:paraId="368285B7" w14:textId="77777777" w:rsidR="002E647D" w:rsidRDefault="002E647D" w:rsidP="002E647D">
      <w:pPr>
        <w:pStyle w:val="Heading1"/>
      </w:pPr>
      <w:bookmarkStart w:id="5" w:name="_Toc66523732"/>
      <w:r>
        <w:t xml:space="preserve">Werken met NMode.js en </w:t>
      </w:r>
      <w:proofErr w:type="spellStart"/>
      <w:r>
        <w:t>npm</w:t>
      </w:r>
      <w:bookmarkEnd w:id="5"/>
      <w:proofErr w:type="spellEnd"/>
    </w:p>
    <w:p w14:paraId="58200712" w14:textId="77777777" w:rsidR="002E647D" w:rsidRDefault="002E647D" w:rsidP="002E647D"/>
    <w:p w14:paraId="49B6CA11" w14:textId="77777777" w:rsidR="002E647D" w:rsidRDefault="002E647D" w:rsidP="002E647D">
      <w:pPr>
        <w:pStyle w:val="Heading1"/>
      </w:pPr>
      <w:bookmarkStart w:id="6" w:name="_Toc66523733"/>
      <w:r>
        <w:t xml:space="preserve">Beginnen met </w:t>
      </w:r>
      <w:proofErr w:type="spellStart"/>
      <w:r>
        <w:t>React</w:t>
      </w:r>
      <w:bookmarkEnd w:id="6"/>
      <w:proofErr w:type="spellEnd"/>
    </w:p>
    <w:p w14:paraId="407629E3" w14:textId="77777777" w:rsidR="002E647D" w:rsidRDefault="002E647D" w:rsidP="002E647D"/>
    <w:p w14:paraId="7E5D8AFF" w14:textId="77777777" w:rsidR="002E647D" w:rsidRDefault="002E647D" w:rsidP="002E647D">
      <w:pPr>
        <w:pStyle w:val="Heading1"/>
      </w:pPr>
      <w:bookmarkStart w:id="7" w:name="_Toc66523734"/>
      <w:r>
        <w:t xml:space="preserve">Web API maken met ASP.NET </w:t>
      </w:r>
      <w:proofErr w:type="spellStart"/>
      <w:r>
        <w:t>Core</w:t>
      </w:r>
      <w:proofErr w:type="spellEnd"/>
      <w:r>
        <w:t xml:space="preserve"> MVC</w:t>
      </w:r>
      <w:bookmarkEnd w:id="7"/>
    </w:p>
    <w:p w14:paraId="4FC38872" w14:textId="77777777" w:rsidR="002E647D" w:rsidRDefault="002E647D" w:rsidP="002E647D"/>
    <w:p w14:paraId="699C5D4B" w14:textId="65AA426F" w:rsidR="002E647D" w:rsidRPr="002E647D" w:rsidRDefault="002E647D" w:rsidP="002E647D">
      <w:r>
        <w:t xml:space="preserve"> </w:t>
      </w:r>
    </w:p>
    <w:sectPr w:rsidR="002E647D" w:rsidRPr="002E647D" w:rsidSect="00853695">
      <w:footerReference w:type="default" r:id="rId17"/>
      <w:footerReference w:type="first" r:id="rId18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72C34" w14:textId="77777777" w:rsidR="00B70F9F" w:rsidRDefault="00B70F9F">
      <w:r>
        <w:separator/>
      </w:r>
    </w:p>
  </w:endnote>
  <w:endnote w:type="continuationSeparator" w:id="0">
    <w:p w14:paraId="1A57C7CB" w14:textId="77777777" w:rsidR="00B70F9F" w:rsidRDefault="00B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proofErr w:type="spellStart"/>
        <w:r>
          <w:t>Pagnia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AC6BD" w14:textId="77777777" w:rsidR="00B70F9F" w:rsidRDefault="00B70F9F">
      <w:r>
        <w:separator/>
      </w:r>
    </w:p>
  </w:footnote>
  <w:footnote w:type="continuationSeparator" w:id="0">
    <w:p w14:paraId="385BA6F1" w14:textId="77777777" w:rsidR="00B70F9F" w:rsidRDefault="00B70F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24E11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278A"/>
    <w:rsid w:val="000D40DC"/>
    <w:rsid w:val="000D79D4"/>
    <w:rsid w:val="001001B8"/>
    <w:rsid w:val="00101918"/>
    <w:rsid w:val="00117E3B"/>
    <w:rsid w:val="00121B2F"/>
    <w:rsid w:val="00136550"/>
    <w:rsid w:val="0014766C"/>
    <w:rsid w:val="0015028D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2E647D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230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267DD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B2B46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430B8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6E51ED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C3BE1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0F9F"/>
    <w:rsid w:val="00B77978"/>
    <w:rsid w:val="00B815F1"/>
    <w:rsid w:val="00B84F2D"/>
    <w:rsid w:val="00B87129"/>
    <w:rsid w:val="00B8773C"/>
    <w:rsid w:val="00B9615C"/>
    <w:rsid w:val="00BA4DE8"/>
    <w:rsid w:val="00BB31B0"/>
    <w:rsid w:val="00BB34C1"/>
    <w:rsid w:val="00BF2985"/>
    <w:rsid w:val="00C04A4E"/>
    <w:rsid w:val="00C07BB2"/>
    <w:rsid w:val="00C1766E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92BCA"/>
    <w:rsid w:val="00CA05A2"/>
    <w:rsid w:val="00CC26F6"/>
    <w:rsid w:val="00CC349D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305F"/>
    <w:rsid w:val="00CF4926"/>
    <w:rsid w:val="00CF5D0A"/>
    <w:rsid w:val="00D10D9B"/>
    <w:rsid w:val="00D20414"/>
    <w:rsid w:val="00D2699A"/>
    <w:rsid w:val="00D26D41"/>
    <w:rsid w:val="00D32724"/>
    <w:rsid w:val="00D3325E"/>
    <w:rsid w:val="00D373E1"/>
    <w:rsid w:val="00D41F91"/>
    <w:rsid w:val="00D63D58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D5F6E"/>
    <w:rsid w:val="00DE0C6D"/>
    <w:rsid w:val="00DE4040"/>
    <w:rsid w:val="00DE6673"/>
    <w:rsid w:val="00E004C8"/>
    <w:rsid w:val="00E12DD0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6B4A"/>
    <w:rsid w:val="00F55D95"/>
    <w:rsid w:val="00F576EE"/>
    <w:rsid w:val="00F71C31"/>
    <w:rsid w:val="00F80F80"/>
    <w:rsid w:val="00F84921"/>
    <w:rsid w:val="00F95459"/>
    <w:rsid w:val="00F95932"/>
    <w:rsid w:val="00FA4F53"/>
    <w:rsid w:val="00FB1298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B12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itbucket.org/TimJanssens/2021pro5timjanssens/src/master/JsDeBasis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TimJanssens/2021pro5timjanssens/src/master/herhalinghtml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bitbucket.org/TimJanssens/2021pro5timjanssens/src/master/Asynchroo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2021pro5timjanssens/src/mas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bucket.org/TimJanssens/2021pro5timjanssens/src/master/EventsRevisited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bitbucket.org/TimJanssens/2021pro5timjanssens/src/master/FunctioneelProgrammerenEnJs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58</TotalTime>
  <Pages>3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16</cp:revision>
  <dcterms:created xsi:type="dcterms:W3CDTF">2021-02-14T06:40:00Z</dcterms:created>
  <dcterms:modified xsi:type="dcterms:W3CDTF">2021-03-23T18:05:00Z</dcterms:modified>
</cp:coreProperties>
</file>